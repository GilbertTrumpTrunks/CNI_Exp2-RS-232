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E74" w:rsidRDefault="00AC1E74" w:rsidP="006A51FB">
      <w:pPr>
        <w:pStyle w:val="ad"/>
        <w:spacing w:beforeLines="500" w:after="240"/>
        <w:rPr>
          <w:sz w:val="24"/>
        </w:rPr>
      </w:pPr>
      <w:r w:rsidRPr="00AC1E74">
        <w:rPr>
          <w:noProof/>
        </w:rPr>
        <w:drawing>
          <wp:inline distT="0" distB="0" distL="0" distR="0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6A51FB">
      <w:pPr>
        <w:spacing w:beforeLines="20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e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e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0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E8583E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bookmarkStart w:id="0" w:name="_GoBack"/>
      <w:bookmarkEnd w:id="0"/>
      <w:permStart w:id="2" w:edGrp="everyone"/>
      <w:r w:rsidR="00E8583E">
        <w:rPr>
          <w:rFonts w:ascii="Times New Roman" w:hAnsi="Times New Roman" w:hint="eastAsia"/>
          <w:b/>
          <w:sz w:val="28"/>
          <w:szCs w:val="28"/>
          <w:u w:val="single"/>
        </w:rPr>
        <w:t>林星耀</w:t>
      </w:r>
      <w:permEnd w:id="2"/>
      <w:r w:rsidR="00E8583E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 w:rsidR="00E8583E">
        <w:rPr>
          <w:rFonts w:ascii="Times New Roman" w:hAnsi="Times New Roman"/>
          <w:b/>
          <w:sz w:val="28"/>
          <w:szCs w:val="28"/>
          <w:u w:val="single"/>
        </w:rPr>
        <w:t>24320182203233</w:t>
      </w:r>
      <w:permEnd w:id="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5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6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permEnd w:id="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6A51FB">
      <w:pPr>
        <w:spacing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 w:rsidR="007463A1">
        <w:rPr>
          <w:b/>
          <w:sz w:val="28"/>
          <w:szCs w:val="28"/>
        </w:rPr>
        <w:t>20</w:t>
      </w:r>
      <w:permEnd w:id="7"/>
      <w:r>
        <w:rPr>
          <w:rFonts w:hint="eastAsia"/>
          <w:b/>
          <w:sz w:val="28"/>
          <w:szCs w:val="28"/>
        </w:rPr>
        <w:t>年</w:t>
      </w:r>
      <w:permStart w:id="8" w:edGrp="everyone"/>
      <w:r w:rsidR="00E8583E">
        <w:rPr>
          <w:rFonts w:hint="eastAsia"/>
          <w:b/>
          <w:sz w:val="28"/>
          <w:szCs w:val="28"/>
        </w:rPr>
        <w:t>3</w:t>
      </w:r>
      <w:permEnd w:id="8"/>
      <w:r>
        <w:rPr>
          <w:rFonts w:hint="eastAsia"/>
          <w:b/>
          <w:sz w:val="28"/>
          <w:szCs w:val="28"/>
        </w:rPr>
        <w:t>月</w:t>
      </w:r>
      <w:permStart w:id="9" w:edGrp="everyone"/>
      <w:r w:rsidR="00E8583E">
        <w:rPr>
          <w:rFonts w:hint="eastAsia"/>
          <w:b/>
          <w:sz w:val="28"/>
          <w:szCs w:val="28"/>
        </w:rPr>
        <w:t>2</w:t>
      </w:r>
      <w:permEnd w:id="9"/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E8583E" w:rsidRPr="00D328C3" w:rsidRDefault="00E8583E" w:rsidP="00D328C3">
      <w:pPr>
        <w:pStyle w:val="a0"/>
        <w:spacing w:before="120" w:after="120"/>
        <w:ind w:firstLine="480"/>
      </w:pPr>
      <w:permStart w:id="10" w:edGrp="everyone"/>
      <w:r>
        <w:rPr>
          <w:rFonts w:hint="eastAsia"/>
        </w:rPr>
        <w:t>制作一个双机通信程序。实现两台计算机通过串口相互连接。实现发送和接受字符串的程序，支持互发消息和多次发送。</w:t>
      </w:r>
      <w:r w:rsidR="008E5D99">
        <w:rPr>
          <w:rFonts w:hint="eastAsia"/>
        </w:rPr>
        <w:t>并对串口通信的参数进行调整，观察结果的区别。</w:t>
      </w:r>
    </w:p>
    <w:permEnd w:id="10"/>
    <w:p w:rsidR="00491B9C" w:rsidRDefault="00491B9C" w:rsidP="00491B9C">
      <w:pPr>
        <w:pStyle w:val="1"/>
        <w:spacing w:before="240" w:after="240"/>
      </w:pPr>
      <w:r>
        <w:t>实验环境</w:t>
      </w:r>
    </w:p>
    <w:p w:rsidR="00E8583E" w:rsidRDefault="00E8583E" w:rsidP="00491B9C">
      <w:pPr>
        <w:pStyle w:val="a0"/>
        <w:spacing w:before="120" w:after="120"/>
        <w:ind w:firstLine="480"/>
      </w:pPr>
      <w:permStart w:id="11" w:edGrp="everyone"/>
      <w:r>
        <w:rPr>
          <w:rFonts w:hint="eastAsia"/>
        </w:rPr>
        <w:t>操作系统为</w:t>
      </w:r>
      <w:r>
        <w:rPr>
          <w:rFonts w:hint="eastAsia"/>
        </w:rPr>
        <w:t>Windows 10</w:t>
      </w:r>
      <w:r>
        <w:rPr>
          <w:rFonts w:hint="eastAsia"/>
        </w:rPr>
        <w:t>，采用了</w:t>
      </w:r>
      <w:r>
        <w:rPr>
          <w:rFonts w:hint="eastAsia"/>
        </w:rPr>
        <w:t>C#</w:t>
      </w:r>
      <w:r>
        <w:rPr>
          <w:rFonts w:hint="eastAsia"/>
        </w:rPr>
        <w:t>作为编程语言，选取了</w:t>
      </w:r>
      <w:r>
        <w:rPr>
          <w:rFonts w:hint="eastAsia"/>
        </w:rPr>
        <w:t xml:space="preserve">VS 2017 </w:t>
      </w:r>
      <w:r>
        <w:rPr>
          <w:rFonts w:hint="eastAsia"/>
        </w:rPr>
        <w:t>作为</w:t>
      </w:r>
      <w:r>
        <w:rPr>
          <w:rFonts w:hint="eastAsia"/>
        </w:rPr>
        <w:t>IDE</w:t>
      </w:r>
      <w:r>
        <w:rPr>
          <w:rFonts w:hint="eastAsia"/>
        </w:rPr>
        <w:t>。</w:t>
      </w:r>
    </w:p>
    <w:permEnd w:id="11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4568E0" w:rsidRDefault="00883F52" w:rsidP="004568E0">
      <w:pPr>
        <w:pStyle w:val="a0"/>
        <w:spacing w:before="120" w:after="120"/>
        <w:ind w:firstLine="480"/>
      </w:pPr>
      <w:permStart w:id="12" w:edGrp="everyone"/>
      <w:r>
        <w:rPr>
          <w:rFonts w:hint="eastAsia"/>
        </w:rPr>
        <w:t>本次实验</w:t>
      </w:r>
      <w:r w:rsidR="004568E0">
        <w:rPr>
          <w:rFonts w:hint="eastAsia"/>
        </w:rPr>
        <w:t>得到的最终结果如图</w:t>
      </w:r>
      <w:r w:rsidR="004568E0">
        <w:rPr>
          <w:rFonts w:hint="eastAsia"/>
        </w:rPr>
        <w:t>1</w:t>
      </w:r>
      <w:r w:rsidR="004568E0">
        <w:rPr>
          <w:rFonts w:hint="eastAsia"/>
        </w:rPr>
        <w:t>所示：</w:t>
      </w:r>
    </w:p>
    <w:p w:rsidR="00A77298" w:rsidRDefault="004568E0" w:rsidP="00A77298">
      <w:pPr>
        <w:pStyle w:val="a0"/>
        <w:keepNext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3549650" cy="2312937"/>
            <wp:effectExtent l="19050" t="0" r="0" b="0"/>
            <wp:docPr id="11" name="图片 3" descr="C:\Users\111\Documents\Tencent Files\1257956242\FileRecv\MobileFile\Image\4OU_}1(2)L$G~$6E]QP`X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1\Documents\Tencent Files\1257956242\FileRecv\MobileFile\Image\4OU_}1(2)L$G~$6E]QP`XKH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31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E0" w:rsidRDefault="00A77298" w:rsidP="00A77298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>
        <w:rPr>
          <w:noProof/>
        </w:rPr>
        <w:t>1</w:t>
      </w:r>
      <w:r w:rsidR="00CD5652">
        <w:fldChar w:fldCharType="end"/>
      </w:r>
    </w:p>
    <w:p w:rsidR="00883F52" w:rsidRDefault="004568E0" w:rsidP="004568E0">
      <w:pPr>
        <w:pStyle w:val="a0"/>
        <w:spacing w:before="120" w:after="120"/>
        <w:ind w:firstLine="480"/>
      </w:pPr>
      <w:r>
        <w:rPr>
          <w:rFonts w:hint="eastAsia"/>
        </w:rPr>
        <w:t>是一个包含了调整功能的串口通信器</w:t>
      </w:r>
      <w:r w:rsidR="008E5D99">
        <w:rPr>
          <w:rFonts w:hint="eastAsia"/>
        </w:rPr>
        <w:t>。</w:t>
      </w:r>
      <w:r w:rsidR="008E5D99">
        <w:t xml:space="preserve"> </w:t>
      </w:r>
    </w:p>
    <w:p w:rsidR="00883F52" w:rsidRDefault="00883F52" w:rsidP="00892695">
      <w:pPr>
        <w:pStyle w:val="a0"/>
        <w:spacing w:before="120" w:after="120"/>
        <w:ind w:firstLine="480"/>
      </w:pPr>
      <w:r>
        <w:rPr>
          <w:rFonts w:hint="eastAsia"/>
        </w:rPr>
        <w:t>实现了实验目的，并且添加了</w:t>
      </w:r>
      <w:r w:rsidR="008E5D99">
        <w:rPr>
          <w:rFonts w:hint="eastAsia"/>
        </w:rPr>
        <w:t>选择串口、选择波特率、选择数据位和选择停止位等功能</w:t>
      </w:r>
      <w:r>
        <w:rPr>
          <w:rFonts w:hint="eastAsia"/>
        </w:rPr>
        <w:t>，用于对串口通信进行调控</w:t>
      </w:r>
      <w:r w:rsidR="008E5D99">
        <w:rPr>
          <w:rFonts w:hint="eastAsia"/>
        </w:rPr>
        <w:t>，以便加深对实验的理解</w:t>
      </w:r>
      <w:r>
        <w:rPr>
          <w:rFonts w:hint="eastAsia"/>
        </w:rPr>
        <w:t>。</w:t>
      </w:r>
    </w:p>
    <w:p w:rsidR="0098210B" w:rsidRDefault="0098210B" w:rsidP="00892695">
      <w:pPr>
        <w:pStyle w:val="a0"/>
        <w:spacing w:before="120" w:after="120"/>
        <w:ind w:firstLine="480"/>
      </w:pPr>
      <w:r>
        <w:rPr>
          <w:rFonts w:hint="eastAsia"/>
        </w:rPr>
        <w:t>如图</w:t>
      </w:r>
      <w:r w:rsidR="00A77298">
        <w:rPr>
          <w:rFonts w:hint="eastAsia"/>
        </w:rPr>
        <w:t>2</w:t>
      </w:r>
      <w:r w:rsidR="00A77298">
        <w:rPr>
          <w:rFonts w:hint="eastAsia"/>
        </w:rPr>
        <w:t>、</w:t>
      </w:r>
      <w:r w:rsidR="00A77298">
        <w:rPr>
          <w:rFonts w:hint="eastAsia"/>
        </w:rPr>
        <w:t>3</w:t>
      </w:r>
      <w:r w:rsidR="00A77298">
        <w:rPr>
          <w:rFonts w:hint="eastAsia"/>
        </w:rPr>
        <w:t>、</w:t>
      </w:r>
      <w:r w:rsidR="00A77298">
        <w:rPr>
          <w:rFonts w:hint="eastAsia"/>
        </w:rPr>
        <w:t>4</w:t>
      </w:r>
      <w:r>
        <w:rPr>
          <w:rFonts w:hint="eastAsia"/>
        </w:rPr>
        <w:t>所示：</w:t>
      </w:r>
    </w:p>
    <w:p w:rsidR="00A77298" w:rsidRDefault="0098210B" w:rsidP="00A77298">
      <w:pPr>
        <w:pStyle w:val="a0"/>
        <w:keepNext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>
            <wp:extent cx="3945582" cy="2546350"/>
            <wp:effectExtent l="19050" t="0" r="0" b="0"/>
            <wp:docPr id="14" name="图片 2" descr="C:\Users\111\Documents\Tencent Files\1257956242\FileRecv\MobileFile\Image\XU6(R$0{9XG%1$`Z3TA()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1\Documents\Tencent Files\1257956242\FileRecv\MobileFile\Image\XU6(R$0{9XG%1$`Z3TA()K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82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0B" w:rsidRDefault="00A77298" w:rsidP="00A77298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>
        <w:rPr>
          <w:noProof/>
        </w:rPr>
        <w:t>2</w:t>
      </w:r>
      <w:r w:rsidR="00CD5652">
        <w:fldChar w:fldCharType="end"/>
      </w:r>
    </w:p>
    <w:p w:rsidR="00A77298" w:rsidRDefault="00327C13" w:rsidP="00A77298">
      <w:pPr>
        <w:pStyle w:val="a0"/>
        <w:keepNext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3996273" cy="2597150"/>
            <wp:effectExtent l="19050" t="0" r="4227" b="0"/>
            <wp:docPr id="16" name="图片 3" descr="C:\Users\111\Documents\Tencent Files\1257956242\FileRecv\MobileFile\Image\_ZU{G7Q}N(X6X[KL(5H(6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1\Documents\Tencent Files\1257956242\FileRecv\MobileFile\Image\_ZU{G7Q}N(X6X[KL(5H(6F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273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13" w:rsidRDefault="00A77298" w:rsidP="00A77298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>
        <w:rPr>
          <w:noProof/>
        </w:rPr>
        <w:t>3</w:t>
      </w:r>
      <w:r w:rsidR="00CD5652">
        <w:fldChar w:fldCharType="end"/>
      </w:r>
    </w:p>
    <w:p w:rsidR="00A77298" w:rsidRDefault="00327C13" w:rsidP="00A77298">
      <w:pPr>
        <w:pStyle w:val="a0"/>
        <w:keepNext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>
            <wp:extent cx="3969435" cy="2546350"/>
            <wp:effectExtent l="19050" t="0" r="0" b="0"/>
            <wp:docPr id="18" name="图片 5" descr="C:\Users\111\Documents\Tencent Files\1257956242\FileRecv\MobileFile\Image\JC0(WD_K(BN`U(~M2DR%M@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11\Documents\Tencent Files\1257956242\FileRecv\MobileFile\Image\JC0(WD_K(BN`U(~M2DR%M@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03" cy="254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0B" w:rsidRDefault="00A77298" w:rsidP="00A77298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>
        <w:rPr>
          <w:noProof/>
        </w:rPr>
        <w:t>4</w:t>
      </w:r>
      <w:r w:rsidR="00CD5652">
        <w:fldChar w:fldCharType="end"/>
      </w:r>
    </w:p>
    <w:p w:rsidR="008E5D99" w:rsidRDefault="008E5D99" w:rsidP="00892695">
      <w:pPr>
        <w:pStyle w:val="a0"/>
        <w:spacing w:before="120" w:after="120"/>
        <w:ind w:firstLine="480"/>
      </w:pPr>
      <w:r>
        <w:rPr>
          <w:rFonts w:hint="eastAsia"/>
        </w:rPr>
        <w:t>同时也完成了错误提示功能</w:t>
      </w:r>
      <w:r>
        <w:rPr>
          <w:rFonts w:hint="eastAsia"/>
        </w:rPr>
        <w:t xml:space="preserve"> </w:t>
      </w:r>
      <w:r>
        <w:rPr>
          <w:rFonts w:hint="eastAsia"/>
        </w:rPr>
        <w:t>和方便用户使用的功能，如在开启串口前发送按钮是灰色状态，</w:t>
      </w:r>
      <w:r w:rsidR="007109F2">
        <w:rPr>
          <w:rFonts w:hint="eastAsia"/>
        </w:rPr>
        <w:t>点击开启后，开启按钮变为</w:t>
      </w:r>
      <w:r w:rsidR="006A51FB">
        <w:rPr>
          <w:rFonts w:hint="eastAsia"/>
        </w:rPr>
        <w:t>关闭按钮</w:t>
      </w:r>
      <w:r w:rsidR="007109F2">
        <w:rPr>
          <w:rFonts w:hint="eastAsia"/>
        </w:rPr>
        <w:t>，同时参数的选择也变为不可选。</w:t>
      </w:r>
    </w:p>
    <w:p w:rsidR="0098210B" w:rsidRDefault="0098210B" w:rsidP="00892695">
      <w:pPr>
        <w:pStyle w:val="a0"/>
        <w:spacing w:before="120" w:after="120"/>
        <w:ind w:firstLine="480"/>
      </w:pPr>
      <w:r>
        <w:rPr>
          <w:rFonts w:hint="eastAsia"/>
        </w:rPr>
        <w:t>如图</w:t>
      </w:r>
      <w:r w:rsidR="001760AA">
        <w:rPr>
          <w:rFonts w:hint="eastAsia"/>
        </w:rPr>
        <w:t>5</w:t>
      </w:r>
      <w:r w:rsidR="001760AA">
        <w:rPr>
          <w:rFonts w:hint="eastAsia"/>
        </w:rPr>
        <w:t>、</w:t>
      </w:r>
      <w:r w:rsidR="001760AA">
        <w:rPr>
          <w:rFonts w:hint="eastAsia"/>
        </w:rPr>
        <w:t>6</w:t>
      </w:r>
      <w:r w:rsidR="001760AA">
        <w:rPr>
          <w:rFonts w:hint="eastAsia"/>
        </w:rPr>
        <w:t>、</w:t>
      </w:r>
      <w:r w:rsidR="001760AA">
        <w:rPr>
          <w:rFonts w:hint="eastAsia"/>
        </w:rPr>
        <w:t>7</w:t>
      </w:r>
      <w:r w:rsidR="001760AA">
        <w:rPr>
          <w:rFonts w:hint="eastAsia"/>
        </w:rPr>
        <w:t>、</w:t>
      </w:r>
      <w:r w:rsidR="001760AA">
        <w:rPr>
          <w:rFonts w:hint="eastAsia"/>
        </w:rPr>
        <w:t>8</w:t>
      </w:r>
      <w:r>
        <w:rPr>
          <w:rFonts w:hint="eastAsia"/>
        </w:rPr>
        <w:t>所示：</w:t>
      </w:r>
    </w:p>
    <w:p w:rsidR="00A77298" w:rsidRDefault="00327C13" w:rsidP="00A77298">
      <w:pPr>
        <w:pStyle w:val="a0"/>
        <w:keepNext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5486400" cy="1495344"/>
            <wp:effectExtent l="19050" t="0" r="0" b="0"/>
            <wp:docPr id="22" name="图片 9" descr="C:\Users\111\Documents\Tencent Files\1257956242\FileRecv\MobileFile\Image\MTPQ_H{{4R[C42H[UBMZ(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11\Documents\Tencent Files\1257956242\FileRecv\MobileFile\Image\MTPQ_H{{4R[C42H[UBMZ(T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13" w:rsidRDefault="00A77298" w:rsidP="00A77298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>
        <w:rPr>
          <w:noProof/>
        </w:rPr>
        <w:t>5</w:t>
      </w:r>
      <w:r w:rsidR="00CD5652">
        <w:fldChar w:fldCharType="end"/>
      </w:r>
    </w:p>
    <w:p w:rsidR="00A77298" w:rsidRDefault="00327C13" w:rsidP="00A77298">
      <w:pPr>
        <w:pStyle w:val="a0"/>
        <w:keepNext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5486400" cy="1222568"/>
            <wp:effectExtent l="19050" t="0" r="0" b="0"/>
            <wp:docPr id="23" name="图片 10" descr="C:\Users\111\Documents\Tencent Files\1257956242\FileRecv\MobileFile\Image\%T9`_S]44@3{H8GD`[Y8{5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11\Documents\Tencent Files\1257956242\FileRecv\MobileFile\Image\%T9`_S]44@3{H8GD`[Y8{5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13" w:rsidRDefault="00A77298" w:rsidP="00A77298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>
        <w:rPr>
          <w:noProof/>
        </w:rPr>
        <w:t>6</w:t>
      </w:r>
      <w:r w:rsidR="00CD5652">
        <w:fldChar w:fldCharType="end"/>
      </w:r>
    </w:p>
    <w:p w:rsidR="00A77298" w:rsidRDefault="00327C13" w:rsidP="00A77298">
      <w:pPr>
        <w:pStyle w:val="a0"/>
        <w:keepNext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>
            <wp:extent cx="3054350" cy="1990202"/>
            <wp:effectExtent l="19050" t="0" r="0" b="0"/>
            <wp:docPr id="20" name="图片 7" descr="C:\Users\111\Documents\Tencent Files\1257956242\FileRecv\MobileFile\Image\03(7%B549VU`8G[9122N)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11\Documents\Tencent Files\1257956242\FileRecv\MobileFile\Image\03(7%B549VU`8G[9122N)J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99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0B" w:rsidRDefault="00A77298" w:rsidP="00A77298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>
        <w:rPr>
          <w:noProof/>
        </w:rPr>
        <w:t>7</w:t>
      </w:r>
      <w:r w:rsidR="00CD5652">
        <w:fldChar w:fldCharType="end"/>
      </w:r>
    </w:p>
    <w:p w:rsidR="00A77298" w:rsidRDefault="00327C13" w:rsidP="00A77298">
      <w:pPr>
        <w:pStyle w:val="a0"/>
        <w:keepNext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3089262" cy="2012950"/>
            <wp:effectExtent l="19050" t="0" r="0" b="0"/>
            <wp:docPr id="21" name="图片 8" descr="C:\Users\111\Documents\Tencent Files\1257956242\FileRecv\MobileFile\Image\81G33]U`ZW660GLQFHHO6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11\Documents\Tencent Files\1257956242\FileRecv\MobileFile\Image\81G33]U`ZW660GLQFHHO6I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62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13" w:rsidRDefault="00A77298" w:rsidP="00A77298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>
        <w:rPr>
          <w:noProof/>
        </w:rPr>
        <w:t>8</w:t>
      </w:r>
      <w:r w:rsidR="00CD5652">
        <w:fldChar w:fldCharType="end"/>
      </w:r>
    </w:p>
    <w:p w:rsidR="00883F52" w:rsidRDefault="00883F52" w:rsidP="00892695">
      <w:pPr>
        <w:pStyle w:val="a0"/>
        <w:spacing w:before="120" w:after="120"/>
        <w:ind w:firstLine="480"/>
      </w:pPr>
      <w:r>
        <w:rPr>
          <w:rFonts w:hint="eastAsia"/>
        </w:rPr>
        <w:t>实验结果如图</w:t>
      </w:r>
      <w:r w:rsidR="001760AA">
        <w:rPr>
          <w:rFonts w:hint="eastAsia"/>
        </w:rPr>
        <w:t>9</w:t>
      </w:r>
      <w:r w:rsidR="001760AA">
        <w:rPr>
          <w:rFonts w:hint="eastAsia"/>
        </w:rPr>
        <w:t>、</w:t>
      </w:r>
      <w:r w:rsidR="001760AA">
        <w:rPr>
          <w:rFonts w:hint="eastAsia"/>
        </w:rPr>
        <w:t>10</w:t>
      </w:r>
      <w:r w:rsidR="001760AA">
        <w:rPr>
          <w:rFonts w:hint="eastAsia"/>
        </w:rPr>
        <w:t>、</w:t>
      </w:r>
      <w:r w:rsidR="001760AA">
        <w:rPr>
          <w:rFonts w:hint="eastAsia"/>
        </w:rPr>
        <w:t>11</w:t>
      </w:r>
      <w:r w:rsidR="001760AA">
        <w:rPr>
          <w:rFonts w:hint="eastAsia"/>
        </w:rPr>
        <w:t>、</w:t>
      </w:r>
      <w:r w:rsidR="001760AA">
        <w:rPr>
          <w:rFonts w:hint="eastAsia"/>
        </w:rPr>
        <w:t>12</w:t>
      </w:r>
      <w:r>
        <w:rPr>
          <w:rFonts w:hint="eastAsia"/>
        </w:rPr>
        <w:t>所示：</w:t>
      </w:r>
    </w:p>
    <w:p w:rsidR="008E5D99" w:rsidRDefault="008E5D99" w:rsidP="008E5D99">
      <w:pPr>
        <w:spacing w:before="120" w:after="120"/>
        <w:ind w:firstLineChars="83" w:firstLine="199"/>
      </w:pPr>
      <w:r>
        <w:rPr>
          <w:rFonts w:hint="eastAsia"/>
        </w:rPr>
        <w:t>图</w:t>
      </w:r>
      <w:r w:rsidR="001760AA">
        <w:rPr>
          <w:rFonts w:hint="eastAsia"/>
        </w:rPr>
        <w:t>9</w:t>
      </w:r>
      <w:r>
        <w:rPr>
          <w:rFonts w:hint="eastAsia"/>
        </w:rPr>
        <w:t>是由</w:t>
      </w:r>
      <w:r>
        <w:rPr>
          <w:rFonts w:hint="eastAsia"/>
        </w:rPr>
        <w:t>COM1</w:t>
      </w:r>
      <w:r>
        <w:rPr>
          <w:rFonts w:hint="eastAsia"/>
        </w:rPr>
        <w:t>串口向</w:t>
      </w:r>
      <w:r>
        <w:rPr>
          <w:rFonts w:hint="eastAsia"/>
        </w:rPr>
        <w:t>COM2</w:t>
      </w:r>
      <w:r>
        <w:rPr>
          <w:rFonts w:hint="eastAsia"/>
        </w:rPr>
        <w:t>串口发送</w:t>
      </w:r>
      <w:r>
        <w:rPr>
          <w:rFonts w:hint="eastAsia"/>
        </w:rPr>
        <w:t>Hello</w:t>
      </w:r>
      <w:r>
        <w:rPr>
          <w:rFonts w:hint="eastAsia"/>
        </w:rPr>
        <w:t>？字符串</w:t>
      </w:r>
    </w:p>
    <w:p w:rsidR="003A56D4" w:rsidRDefault="00883F52" w:rsidP="003A56D4">
      <w:pPr>
        <w:pStyle w:val="a0"/>
        <w:keepNext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3975100" cy="1291555"/>
            <wp:effectExtent l="19050" t="0" r="6350" b="0"/>
            <wp:docPr id="4" name="图片 4" descr="C:\Users\111\Documents\Tencent Files\1257956242\FileRecv\MobileFile\Image\][4]91JOSWYVY9$WLHQ0S(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1\Documents\Tencent Files\1257956242\FileRecv\MobileFile\Image\][4]91JOSWYVY9$WLHQ0S(H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29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F52" w:rsidRDefault="003A56D4" w:rsidP="003A56D4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 w:rsidR="00A77298">
        <w:rPr>
          <w:noProof/>
        </w:rPr>
        <w:t>9</w:t>
      </w:r>
      <w:r w:rsidR="00CD5652">
        <w:fldChar w:fldCharType="end"/>
      </w:r>
    </w:p>
    <w:p w:rsidR="008E5D99" w:rsidRPr="008E5D99" w:rsidRDefault="008E5D99" w:rsidP="008E5D99">
      <w:pPr>
        <w:pStyle w:val="a0"/>
        <w:spacing w:before="120" w:after="120"/>
        <w:ind w:firstLine="480"/>
      </w:pPr>
      <w:r>
        <w:rPr>
          <w:rFonts w:hint="eastAsia"/>
        </w:rPr>
        <w:t>图</w:t>
      </w:r>
      <w:r w:rsidR="001760AA">
        <w:rPr>
          <w:rFonts w:hint="eastAsia"/>
        </w:rPr>
        <w:t>10</w:t>
      </w:r>
      <w:r>
        <w:rPr>
          <w:rFonts w:hint="eastAsia"/>
        </w:rPr>
        <w:t>是</w:t>
      </w:r>
      <w:r>
        <w:rPr>
          <w:rFonts w:hint="eastAsia"/>
        </w:rPr>
        <w:t>COM2</w:t>
      </w:r>
      <w:r>
        <w:rPr>
          <w:rFonts w:hint="eastAsia"/>
        </w:rPr>
        <w:t>串口接收到</w:t>
      </w:r>
      <w:r w:rsidR="007109F2">
        <w:rPr>
          <w:rFonts w:hint="eastAsia"/>
        </w:rPr>
        <w:t>字节流</w:t>
      </w:r>
      <w:r>
        <w:rPr>
          <w:rFonts w:hint="eastAsia"/>
        </w:rPr>
        <w:t>，完成解码后再显示到接受文本框里</w:t>
      </w:r>
    </w:p>
    <w:p w:rsidR="003A56D4" w:rsidRDefault="00883F52" w:rsidP="003A56D4">
      <w:pPr>
        <w:pStyle w:val="a0"/>
        <w:keepNext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>
            <wp:extent cx="4056790" cy="1314450"/>
            <wp:effectExtent l="19050" t="0" r="860" b="0"/>
            <wp:docPr id="2" name="图片 5" descr="C:\Users\111\Documents\Tencent Files\1257956242\FileRecv\MobileFile\Image\~[30~_)S%O({PXYF0{5T$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11\Documents\Tencent Files\1257956242\FileRecv\MobileFile\Image\~[30~_)S%O({PXYF0{5T$8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845" cy="131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F52" w:rsidRDefault="003A56D4" w:rsidP="003A56D4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 w:rsidR="00A77298">
        <w:rPr>
          <w:noProof/>
        </w:rPr>
        <w:t>10</w:t>
      </w:r>
      <w:r w:rsidR="00CD5652">
        <w:fldChar w:fldCharType="end"/>
      </w:r>
    </w:p>
    <w:p w:rsidR="008E5D99" w:rsidRPr="008E5D99" w:rsidRDefault="008E5D99" w:rsidP="008E5D99">
      <w:pPr>
        <w:pStyle w:val="a0"/>
        <w:spacing w:before="120" w:after="120"/>
        <w:ind w:firstLine="480"/>
      </w:pPr>
      <w:r>
        <w:rPr>
          <w:rFonts w:hint="eastAsia"/>
        </w:rPr>
        <w:t>图</w:t>
      </w:r>
      <w:r w:rsidR="001760AA">
        <w:rPr>
          <w:rFonts w:hint="eastAsia"/>
        </w:rPr>
        <w:t>11</w:t>
      </w:r>
      <w:r w:rsidR="001760AA">
        <w:rPr>
          <w:rFonts w:hint="eastAsia"/>
        </w:rPr>
        <w:t>、</w:t>
      </w:r>
      <w:r w:rsidR="001760AA">
        <w:rPr>
          <w:rFonts w:hint="eastAsia"/>
        </w:rPr>
        <w:t>12</w:t>
      </w:r>
      <w:r>
        <w:rPr>
          <w:rFonts w:hint="eastAsia"/>
        </w:rPr>
        <w:t>是互发信息和多次发送的展示</w:t>
      </w:r>
      <w:r w:rsidR="007109F2">
        <w:rPr>
          <w:rFonts w:hint="eastAsia"/>
        </w:rPr>
        <w:t>，每次发送完会将发送文本框清空。但接受文本框会一直保留信息。</w:t>
      </w:r>
    </w:p>
    <w:p w:rsidR="003A56D4" w:rsidRDefault="00883F52" w:rsidP="003A56D4">
      <w:pPr>
        <w:pStyle w:val="a0"/>
        <w:keepNext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4017285" cy="1301750"/>
            <wp:effectExtent l="19050" t="0" r="2265" b="0"/>
            <wp:docPr id="6" name="图片 6" descr="C:\Users\111\Documents\Tencent Files\1257956242\FileRecv\MobileFile\Image\JN1DL5~0C`M@P4((FU22K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11\Documents\Tencent Files\1257956242\FileRecv\MobileFile\Image\JN1DL5~0C`M@P4((FU22KKH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285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F52" w:rsidRDefault="003A56D4" w:rsidP="003A56D4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 w:rsidR="00A77298">
        <w:rPr>
          <w:noProof/>
        </w:rPr>
        <w:t>11</w:t>
      </w:r>
      <w:r w:rsidR="00CD5652">
        <w:fldChar w:fldCharType="end"/>
      </w:r>
    </w:p>
    <w:p w:rsidR="003A56D4" w:rsidRDefault="00883F52" w:rsidP="003A56D4">
      <w:pPr>
        <w:pStyle w:val="a0"/>
        <w:keepNext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3975100" cy="1294505"/>
            <wp:effectExtent l="19050" t="0" r="6350" b="0"/>
            <wp:docPr id="7" name="图片 7" descr="C:\Users\111\Documents\Tencent Files\1257956242\FileRecv\MobileFile\Image\QZMNN9`5NPR0%7DQ)4Z3Z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11\Documents\Tencent Files\1257956242\FileRecv\MobileFile\Image\QZMNN9`5NPR0%7DQ)4Z3ZGW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256" cy="129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F52" w:rsidRDefault="003A56D4" w:rsidP="003A56D4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 w:rsidR="00A77298">
        <w:rPr>
          <w:noProof/>
        </w:rPr>
        <w:t>12</w:t>
      </w:r>
      <w:r w:rsidR="00CD5652">
        <w:fldChar w:fldCharType="end"/>
      </w:r>
    </w:p>
    <w:p w:rsidR="00883F52" w:rsidRDefault="001760AA" w:rsidP="00883F52">
      <w:pPr>
        <w:pStyle w:val="a0"/>
        <w:spacing w:before="120" w:after="120"/>
        <w:ind w:firstLine="480"/>
      </w:pPr>
      <w:r>
        <w:rPr>
          <w:rFonts w:hint="eastAsia"/>
        </w:rPr>
        <w:t>附加功能如</w:t>
      </w:r>
      <w:r>
        <w:rPr>
          <w:rFonts w:hint="eastAsia"/>
        </w:rPr>
        <w:t>13</w:t>
      </w:r>
      <w:r w:rsidR="00883F52">
        <w:rPr>
          <w:rFonts w:hint="eastAsia"/>
        </w:rPr>
        <w:t>所示：</w:t>
      </w:r>
    </w:p>
    <w:p w:rsidR="003A56D4" w:rsidRDefault="00883F52" w:rsidP="003A56D4">
      <w:pPr>
        <w:pStyle w:val="a0"/>
        <w:keepNext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3766698" cy="425450"/>
            <wp:effectExtent l="19050" t="0" r="5202" b="0"/>
            <wp:docPr id="8" name="图片 8" descr="C:\Users\111\Documents\Tencent Files\1257956242\FileRecv\MobileFile\Image\YK63]LVD`5~]FXAA8FT_U)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11\Documents\Tencent Files\1257956242\FileRecv\MobileFile\Image\YK63]LVD`5~]FXAA8FT_U)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698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F52" w:rsidRDefault="003A56D4" w:rsidP="003A56D4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 w:rsidR="00A77298">
        <w:rPr>
          <w:noProof/>
        </w:rPr>
        <w:t>13</w:t>
      </w:r>
      <w:r w:rsidR="00CD5652">
        <w:fldChar w:fldCharType="end"/>
      </w:r>
    </w:p>
    <w:p w:rsidR="001760AA" w:rsidRDefault="0098210B" w:rsidP="001760AA">
      <w:pPr>
        <w:pStyle w:val="a0"/>
        <w:spacing w:before="120" w:after="120"/>
        <w:ind w:firstLine="480"/>
      </w:pPr>
      <w:r>
        <w:rPr>
          <w:rFonts w:hint="eastAsia"/>
        </w:rPr>
        <w:t>另外，实验采用了使用虚拟串口模拟软件</w:t>
      </w:r>
      <w:r>
        <w:rPr>
          <w:rFonts w:hint="eastAsia"/>
        </w:rPr>
        <w:t>VSPD</w:t>
      </w:r>
      <w:r>
        <w:rPr>
          <w:rFonts w:hint="eastAsia"/>
        </w:rPr>
        <w:t>来生成串口，我认为比使用虚拟机进行实验相对简单，但对串口的理解可能不够深刻。</w:t>
      </w:r>
      <w:r w:rsidR="001760AA">
        <w:rPr>
          <w:rFonts w:hint="eastAsia"/>
        </w:rPr>
        <w:t>图</w:t>
      </w:r>
      <w:r w:rsidR="001760AA">
        <w:rPr>
          <w:rFonts w:hint="eastAsia"/>
        </w:rPr>
        <w:t>14</w:t>
      </w:r>
      <w:r w:rsidR="001760AA">
        <w:rPr>
          <w:rFonts w:hint="eastAsia"/>
        </w:rPr>
        <w:t>为</w:t>
      </w:r>
      <w:r w:rsidR="001760AA">
        <w:rPr>
          <w:rFonts w:hint="eastAsia"/>
        </w:rPr>
        <w:t>VSPD</w:t>
      </w:r>
      <w:r w:rsidR="001760AA">
        <w:rPr>
          <w:rFonts w:hint="eastAsia"/>
        </w:rPr>
        <w:t>界面，</w:t>
      </w:r>
      <w:r w:rsidR="001760AA">
        <w:rPr>
          <w:rFonts w:hint="eastAsia"/>
        </w:rPr>
        <w:lastRenderedPageBreak/>
        <w:t>图</w:t>
      </w:r>
      <w:r w:rsidR="001760AA">
        <w:rPr>
          <w:rFonts w:hint="eastAsia"/>
        </w:rPr>
        <w:t>15</w:t>
      </w:r>
      <w:r w:rsidR="001760AA">
        <w:rPr>
          <w:rFonts w:hint="eastAsia"/>
        </w:rPr>
        <w:t>、</w:t>
      </w:r>
      <w:r w:rsidR="001760AA">
        <w:rPr>
          <w:rFonts w:hint="eastAsia"/>
        </w:rPr>
        <w:t>16</w:t>
      </w:r>
      <w:r w:rsidR="001760AA">
        <w:rPr>
          <w:rFonts w:hint="eastAsia"/>
        </w:rPr>
        <w:t>为用</w:t>
      </w:r>
      <w:r w:rsidR="001760AA">
        <w:rPr>
          <w:rFonts w:hint="eastAsia"/>
        </w:rPr>
        <w:t>VSPD</w:t>
      </w:r>
      <w:r w:rsidR="001760AA">
        <w:rPr>
          <w:rFonts w:hint="eastAsia"/>
        </w:rPr>
        <w:t>查看当前串口被哪个程序调用，以及串口已传输和接受的数据</w:t>
      </w:r>
    </w:p>
    <w:p w:rsidR="0098210B" w:rsidRPr="001760AA" w:rsidRDefault="0098210B" w:rsidP="0098210B">
      <w:pPr>
        <w:pStyle w:val="a0"/>
        <w:spacing w:before="120" w:after="120"/>
        <w:ind w:firstLine="480"/>
      </w:pPr>
    </w:p>
    <w:p w:rsidR="00A77298" w:rsidRDefault="0098210B" w:rsidP="00A77298">
      <w:pPr>
        <w:pStyle w:val="a0"/>
        <w:keepNext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4546856" cy="2984500"/>
            <wp:effectExtent l="19050" t="0" r="6094" b="0"/>
            <wp:docPr id="13" name="图片 1" descr="C:\Users\111\Documents\Tencent Files\1257956242\FileRecv\MobileFile\Image\QOAH9~_}%`6LG)NETJWD6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Documents\Tencent Files\1257956242\FileRecv\MobileFile\Image\QOAH9~_}%`6LG)NETJWD6LH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09" cy="298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0B" w:rsidRDefault="00A77298" w:rsidP="00A77298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>
        <w:rPr>
          <w:noProof/>
        </w:rPr>
        <w:t>14</w:t>
      </w:r>
      <w:r w:rsidR="00CD5652">
        <w:fldChar w:fldCharType="end"/>
      </w:r>
    </w:p>
    <w:p w:rsidR="00A77298" w:rsidRDefault="00327C13" w:rsidP="00A77298">
      <w:pPr>
        <w:pStyle w:val="a0"/>
        <w:keepNext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2781300" cy="1555750"/>
            <wp:effectExtent l="19050" t="0" r="0" b="0"/>
            <wp:docPr id="9" name="图片 1" descr="C:\Users\111\Documents\Tencent Files\1257956242\FileRecv\MobileFile\Image\@OF6A[J0F`EDIB3RAJ)}U$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Documents\Tencent Files\1257956242\FileRecv\MobileFile\Image\@OF6A[J0F`EDIB3RAJ)}U$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13" w:rsidRDefault="00A77298" w:rsidP="00A77298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>
        <w:rPr>
          <w:noProof/>
        </w:rPr>
        <w:t>15</w:t>
      </w:r>
      <w:r w:rsidR="00CD5652">
        <w:fldChar w:fldCharType="end"/>
      </w:r>
    </w:p>
    <w:p w:rsidR="00A77298" w:rsidRDefault="00327C13" w:rsidP="00A77298">
      <w:pPr>
        <w:pStyle w:val="a0"/>
        <w:keepNext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>
            <wp:extent cx="2673350" cy="1885950"/>
            <wp:effectExtent l="19050" t="0" r="0" b="0"/>
            <wp:docPr id="10" name="图片 2" descr="C:\Users\111\Documents\Tencent Files\1257956242\FileRecv\MobileFile\Image\96E2QU82%QZZ8{BKH{Q8~~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1\Documents\Tencent Files\1257956242\FileRecv\MobileFile\Image\96E2QU82%QZZ8{BKH{Q8~~A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13" w:rsidRPr="0098210B" w:rsidRDefault="00A77298" w:rsidP="00A77298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>
        <w:rPr>
          <w:noProof/>
        </w:rPr>
        <w:t>16</w:t>
      </w:r>
      <w:r w:rsidR="00CD5652">
        <w:fldChar w:fldCharType="end"/>
      </w:r>
    </w:p>
    <w:permEnd w:id="12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98210B" w:rsidRPr="00113C61" w:rsidRDefault="0098210B" w:rsidP="0098210B">
      <w:pPr>
        <w:pStyle w:val="a0"/>
        <w:spacing w:before="120" w:after="120"/>
        <w:ind w:firstLine="480"/>
      </w:pPr>
      <w:permStart w:id="13" w:edGrp="everyone"/>
      <w:r>
        <w:rPr>
          <w:rFonts w:hint="eastAsia"/>
        </w:rPr>
        <w:t>编程的总结：思考和动手要同时进行，如果一直构思总体思路，会发现事情太多太杂，一直无从下手。如果光顾着动手实现，会发现到头来很可能最开始得到架构就错了，随意两者缺一不可。同时要善于去寻找网络上的各种资源，就如这次的实验，网络上有很多别人实现的代码，具有很大学习、参考价值。另外很重要的一点就是要掌握</w:t>
      </w:r>
      <w:r>
        <w:rPr>
          <w:rFonts w:hint="eastAsia"/>
        </w:rPr>
        <w:t>Debug</w:t>
      </w:r>
      <w:r>
        <w:rPr>
          <w:rFonts w:hint="eastAsia"/>
        </w:rPr>
        <w:t>的方法，特别是</w:t>
      </w:r>
      <w:r>
        <w:rPr>
          <w:rFonts w:hint="eastAsia"/>
        </w:rPr>
        <w:t xml:space="preserve">VS 2017 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能力非常出色，当我们能熟练掌握</w:t>
      </w:r>
      <w:r>
        <w:rPr>
          <w:rFonts w:hint="eastAsia"/>
        </w:rPr>
        <w:t>Debug</w:t>
      </w:r>
      <w:r>
        <w:rPr>
          <w:rFonts w:hint="eastAsia"/>
        </w:rPr>
        <w:t>功能以后，编程能力又会得到一定提升，对程序的执行过程也会有更直接的理解。具体的实验经验是，</w:t>
      </w:r>
      <w:r>
        <w:rPr>
          <w:rFonts w:hint="eastAsia"/>
        </w:rPr>
        <w:t>C#</w:t>
      </w:r>
      <w:r>
        <w:rPr>
          <w:rFonts w:hint="eastAsia"/>
        </w:rPr>
        <w:t>的窗体为用户提供了更好的体验，但在编写程序时对程序员的要求与我常接触的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等又有不同，没有一个所谓的</w:t>
      </w:r>
      <w:r>
        <w:rPr>
          <w:rFonts w:hint="eastAsia"/>
        </w:rPr>
        <w:t>Main</w:t>
      </w:r>
      <w:r>
        <w:rPr>
          <w:rFonts w:hint="eastAsia"/>
        </w:rPr>
        <w:t>函数作为入口，最开始让人有点迷惑，不过后来通过学习找到了类似</w:t>
      </w:r>
      <w:r>
        <w:rPr>
          <w:rFonts w:hint="eastAsia"/>
        </w:rPr>
        <w:t>Main</w:t>
      </w:r>
      <w:r>
        <w:rPr>
          <w:rFonts w:hint="eastAsia"/>
        </w:rPr>
        <w:t>函数的替代品。控件的使用也是很重要的，每一种控件都具有很多的属性，需要学习。具体实现时，通过事件来处理串口的接受、发送消息，另一个方法是通过线程来完成。剩余要处理的就是控件的初始化、调用等。整个程序的逻辑关系并不复杂，关键要做好异常处理，结合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rPr>
          <w:rFonts w:hint="eastAsia"/>
        </w:rPr>
        <w:t>try</w:t>
      </w:r>
      <w:r>
        <w:rPr>
          <w:rFonts w:hint="eastAsia"/>
        </w:rPr>
        <w:t>、</w:t>
      </w:r>
      <w:r>
        <w:rPr>
          <w:rFonts w:hint="eastAsia"/>
        </w:rPr>
        <w:t>catch</w:t>
      </w:r>
      <w:r>
        <w:rPr>
          <w:rFonts w:hint="eastAsia"/>
        </w:rPr>
        <w:t>和</w:t>
      </w:r>
      <w:r>
        <w:rPr>
          <w:rFonts w:hint="eastAsia"/>
        </w:rPr>
        <w:t>C#</w:t>
      </w:r>
      <w:r>
        <w:rPr>
          <w:rFonts w:hint="eastAsia"/>
        </w:rPr>
        <w:t>窗体的提示功能，可以做到非常方便、直观的错误提示。</w:t>
      </w:r>
    </w:p>
    <w:p w:rsidR="0098210B" w:rsidRDefault="0098210B" w:rsidP="00872555">
      <w:pPr>
        <w:pStyle w:val="a0"/>
        <w:spacing w:before="120" w:after="120"/>
        <w:ind w:firstLine="480"/>
      </w:pPr>
      <w:r>
        <w:rPr>
          <w:rFonts w:hint="eastAsia"/>
        </w:rPr>
        <w:t>对串口通信的总结：经过参数调整，发现在实验条件下，波特率在两个数量级以内（</w:t>
      </w:r>
      <w:r>
        <w:rPr>
          <w:rFonts w:hint="eastAsia"/>
        </w:rPr>
        <w:t>100~10000</w:t>
      </w:r>
      <w:r>
        <w:rPr>
          <w:rFonts w:hint="eastAsia"/>
        </w:rPr>
        <w:t>），对用户体验没有什么区别。还有一些参数的改变后会出现乱</w:t>
      </w:r>
      <w:r>
        <w:rPr>
          <w:rFonts w:hint="eastAsia"/>
        </w:rPr>
        <w:lastRenderedPageBreak/>
        <w:t>码，一些不会出现乱码。如</w:t>
      </w:r>
      <w:r>
        <w:rPr>
          <w:rFonts w:hint="eastAsia"/>
        </w:rPr>
        <w:t>A</w:t>
      </w:r>
      <w:r>
        <w:rPr>
          <w:rFonts w:hint="eastAsia"/>
        </w:rPr>
        <w:t>的数据位大于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的消息就会变成乱码，但</w:t>
      </w:r>
      <w:r>
        <w:rPr>
          <w:rFonts w:hint="eastAsia"/>
        </w:rPr>
        <w:t>B</w:t>
      </w:r>
      <w:r>
        <w:rPr>
          <w:rFonts w:hint="eastAsia"/>
        </w:rPr>
        <w:t>到</w:t>
      </w:r>
      <w:r>
        <w:rPr>
          <w:rFonts w:hint="eastAsia"/>
        </w:rPr>
        <w:t>A</w:t>
      </w:r>
      <w:r>
        <w:rPr>
          <w:rFonts w:hint="eastAsia"/>
        </w:rPr>
        <w:t>的消息还是正确传输了，如图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:rsidR="0098210B" w:rsidRDefault="0098210B" w:rsidP="004568E0">
      <w:pPr>
        <w:pStyle w:val="a0"/>
        <w:keepNext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4502150" cy="1437881"/>
            <wp:effectExtent l="19050" t="0" r="0" b="0"/>
            <wp:docPr id="1" name="图片 1" descr="C:\Users\111\Documents\Tencent Files\1257956242\FileRecv\MobileFile\Image\(~{2T@{GKDI9TX20ZWRYX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Documents\Tencent Files\1257956242\FileRecv\MobileFile\Image\(~{2T@{GKDI9TX20ZWRYX8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43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0B" w:rsidRDefault="0098210B" w:rsidP="004568E0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 w:rsidR="00A77298">
        <w:rPr>
          <w:noProof/>
        </w:rPr>
        <w:t>17</w:t>
      </w:r>
      <w:r w:rsidR="00CD5652">
        <w:fldChar w:fldCharType="end"/>
      </w:r>
    </w:p>
    <w:p w:rsidR="0098210B" w:rsidRDefault="0098210B" w:rsidP="004568E0">
      <w:pPr>
        <w:pStyle w:val="a0"/>
        <w:spacing w:before="120" w:after="120"/>
        <w:ind w:firstLine="480"/>
      </w:pPr>
      <w:r>
        <w:rPr>
          <w:rFonts w:hint="eastAsia"/>
        </w:rPr>
        <w:t>。再如，验证了</w:t>
      </w:r>
      <w:r>
        <w:rPr>
          <w:rFonts w:hint="eastAsia"/>
        </w:rPr>
        <w:t>mooc</w:t>
      </w:r>
      <w:r>
        <w:rPr>
          <w:rFonts w:hint="eastAsia"/>
        </w:rPr>
        <w:t>中作业一题，停止位分别为</w:t>
      </w:r>
      <w:r>
        <w:rPr>
          <w:rFonts w:hint="eastAsia"/>
        </w:rPr>
        <w:t>2bits</w:t>
      </w:r>
      <w:r>
        <w:rPr>
          <w:rFonts w:hint="eastAsia"/>
        </w:rPr>
        <w:t>和</w:t>
      </w:r>
      <w:r>
        <w:rPr>
          <w:rFonts w:hint="eastAsia"/>
        </w:rPr>
        <w:t>1bits</w:t>
      </w:r>
      <w:r>
        <w:rPr>
          <w:rFonts w:hint="eastAsia"/>
        </w:rPr>
        <w:t>，不影响数据传输的正确性，如图</w:t>
      </w:r>
      <w:r>
        <w:rPr>
          <w:rFonts w:hint="eastAsia"/>
        </w:rPr>
        <w:t>8</w:t>
      </w:r>
      <w:r>
        <w:rPr>
          <w:rFonts w:hint="eastAsia"/>
        </w:rPr>
        <w:t>所示：</w:t>
      </w:r>
    </w:p>
    <w:p w:rsidR="0098210B" w:rsidRDefault="0098210B" w:rsidP="004568E0">
      <w:pPr>
        <w:pStyle w:val="a0"/>
        <w:keepNext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5486400" cy="1765317"/>
            <wp:effectExtent l="19050" t="0" r="0" b="0"/>
            <wp:docPr id="12" name="图片 2" descr="C:\Users\111\Documents\Tencent Files\1257956242\FileRecv\MobileFile\Image\UOX(35VT~%C(AQBI{1DC~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1\Documents\Tencent Files\1257956242\FileRecv\MobileFile\Image\UOX(35VT~%C(AQBI{1DC~O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5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0B" w:rsidRDefault="0098210B" w:rsidP="004568E0">
      <w:pPr>
        <w:pStyle w:val="a7"/>
        <w:spacing w:after="12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565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D5652">
        <w:fldChar w:fldCharType="separate"/>
      </w:r>
      <w:r w:rsidR="00A77298">
        <w:rPr>
          <w:noProof/>
        </w:rPr>
        <w:t>18</w:t>
      </w:r>
      <w:r w:rsidR="00CD5652">
        <w:fldChar w:fldCharType="end"/>
      </w:r>
    </w:p>
    <w:p w:rsidR="00D4081B" w:rsidRPr="004568E0" w:rsidRDefault="0098210B" w:rsidP="004568E0">
      <w:pPr>
        <w:pStyle w:val="a0"/>
        <w:spacing w:before="120" w:after="120"/>
        <w:ind w:firstLine="480"/>
      </w:pPr>
      <w:r>
        <w:rPr>
          <w:rFonts w:hint="eastAsia"/>
        </w:rPr>
        <w:t>总的来说，经过这次试验，串口通信这个在我学习《计算机网络通信》前从未接触过的事物，我对它有了一点点的了解，也通过自己完成了一个串口通信器的实现。在实验中也发现了自己很多的不足之处，发现自己还有很多东西要去学习，希望能继续学习下去。</w:t>
      </w:r>
      <w:permEnd w:id="13"/>
    </w:p>
    <w:sectPr w:rsidR="00D4081B" w:rsidRPr="004568E0" w:rsidSect="00020260">
      <w:headerReference w:type="default" r:id="rId28"/>
      <w:footerReference w:type="default" r:id="rId2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863" w:rsidRDefault="00453863" w:rsidP="007463A1">
      <w:r>
        <w:separator/>
      </w:r>
    </w:p>
  </w:endnote>
  <w:endnote w:type="continuationSeparator" w:id="1">
    <w:p w:rsidR="00453863" w:rsidRDefault="00453863" w:rsidP="007463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60" w:rsidRPr="00020260" w:rsidRDefault="00CD5652" w:rsidP="00020260">
    <w:pPr>
      <w:pStyle w:val="afb"/>
      <w:jc w:val="center"/>
    </w:pPr>
    <w:r w:rsidRPr="00020260">
      <w:fldChar w:fldCharType="begin"/>
    </w:r>
    <w:r w:rsidR="00020260" w:rsidRPr="00020260">
      <w:instrText>PAGE  \* Arabic  \* MERGEFORMAT</w:instrText>
    </w:r>
    <w:r w:rsidRPr="00020260">
      <w:fldChar w:fldCharType="separate"/>
    </w:r>
    <w:r w:rsidR="006A51FB" w:rsidRPr="006A51FB">
      <w:rPr>
        <w:noProof/>
        <w:lang w:val="zh-CN"/>
      </w:rPr>
      <w:t>3</w:t>
    </w:r>
    <w:r w:rsidRPr="0002026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863" w:rsidRDefault="00453863" w:rsidP="007463A1">
      <w:r>
        <w:separator/>
      </w:r>
    </w:p>
  </w:footnote>
  <w:footnote w:type="continuationSeparator" w:id="1">
    <w:p w:rsidR="00453863" w:rsidRDefault="00453863" w:rsidP="007463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96" w:rsidRDefault="00C07A96">
    <w:pPr>
      <w:pStyle w:val="afa"/>
    </w:pPr>
    <w:r>
      <w:rPr>
        <w:rFonts w:hint="eastAsia"/>
      </w:rPr>
      <w:t>《计算机网络》实验报告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documentProtection w:edit="readOnly" w:enforcement="1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83F52"/>
    <w:rsid w:val="00020260"/>
    <w:rsid w:val="00097805"/>
    <w:rsid w:val="000E35A0"/>
    <w:rsid w:val="00113C61"/>
    <w:rsid w:val="0011621D"/>
    <w:rsid w:val="001760AA"/>
    <w:rsid w:val="001A5A3B"/>
    <w:rsid w:val="002122E7"/>
    <w:rsid w:val="002207A0"/>
    <w:rsid w:val="00327C13"/>
    <w:rsid w:val="00361E53"/>
    <w:rsid w:val="0039456E"/>
    <w:rsid w:val="003A56D4"/>
    <w:rsid w:val="003D6017"/>
    <w:rsid w:val="00453863"/>
    <w:rsid w:val="00454347"/>
    <w:rsid w:val="004568E0"/>
    <w:rsid w:val="00491B9C"/>
    <w:rsid w:val="004F7E27"/>
    <w:rsid w:val="00542597"/>
    <w:rsid w:val="00653F83"/>
    <w:rsid w:val="006754C6"/>
    <w:rsid w:val="006A51FB"/>
    <w:rsid w:val="007109F2"/>
    <w:rsid w:val="007463A1"/>
    <w:rsid w:val="00872555"/>
    <w:rsid w:val="00883F52"/>
    <w:rsid w:val="00892695"/>
    <w:rsid w:val="008D7627"/>
    <w:rsid w:val="008E5D99"/>
    <w:rsid w:val="00940813"/>
    <w:rsid w:val="0097038D"/>
    <w:rsid w:val="0098210B"/>
    <w:rsid w:val="009C6B2C"/>
    <w:rsid w:val="00A73785"/>
    <w:rsid w:val="00A77298"/>
    <w:rsid w:val="00AC1E74"/>
    <w:rsid w:val="00B377AF"/>
    <w:rsid w:val="00B92334"/>
    <w:rsid w:val="00C049ED"/>
    <w:rsid w:val="00C07A96"/>
    <w:rsid w:val="00CB4D2C"/>
    <w:rsid w:val="00CD5652"/>
    <w:rsid w:val="00D328C3"/>
    <w:rsid w:val="00D4081B"/>
    <w:rsid w:val="00D44FE3"/>
    <w:rsid w:val="00D452BA"/>
    <w:rsid w:val="00D5691D"/>
    <w:rsid w:val="00DC75FE"/>
    <w:rsid w:val="00E82494"/>
    <w:rsid w:val="00E8583E"/>
    <w:rsid w:val="00E86A50"/>
    <w:rsid w:val="00E95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afterLines="100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afterLines="50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afterLines="20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afterLines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afterLines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afterLines="50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afterLines="100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afterLines="100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header"/>
    <w:basedOn w:val="a"/>
    <w:link w:val="Chare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e">
    <w:name w:val="页眉 Char"/>
    <w:basedOn w:val="a1"/>
    <w:link w:val="afa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b">
    <w:name w:val="footer"/>
    <w:basedOn w:val="a"/>
    <w:link w:val="Charf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">
    <w:name w:val="页脚 Char"/>
    <w:basedOn w:val="a1"/>
    <w:link w:val="afb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c">
    <w:name w:val="Balloon Text"/>
    <w:basedOn w:val="a"/>
    <w:link w:val="Charf0"/>
    <w:uiPriority w:val="99"/>
    <w:semiHidden/>
    <w:unhideWhenUsed/>
    <w:rsid w:val="00E8583E"/>
    <w:rPr>
      <w:sz w:val="18"/>
      <w:szCs w:val="18"/>
    </w:rPr>
  </w:style>
  <w:style w:type="character" w:customStyle="1" w:styleId="Charf0">
    <w:name w:val="批注框文本 Char"/>
    <w:basedOn w:val="a1"/>
    <w:link w:val="afc"/>
    <w:uiPriority w:val="99"/>
    <w:semiHidden/>
    <w:rsid w:val="00E8583E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1\Desktop\&#35745;&#31639;&#26426;&#32593;&#32476;\&#36164;&#26009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0D3A9-8AE1-45EE-A366-44657729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132</TotalTime>
  <Pages>9</Pages>
  <Words>296</Words>
  <Characters>1692</Characters>
  <Application>Microsoft Office Word</Application>
  <DocSecurity>8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2020-03-02T06:12:00Z</dcterms:created>
  <dcterms:modified xsi:type="dcterms:W3CDTF">2020-03-03T02:32:00Z</dcterms:modified>
</cp:coreProperties>
</file>